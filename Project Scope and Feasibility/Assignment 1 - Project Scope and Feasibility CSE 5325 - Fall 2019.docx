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7916FF" w14:paraId="62EB5342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C32F1BC" w14:textId="77777777" w:rsidR="007916FF" w:rsidRDefault="007916FF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0AEB6" w14:textId="77777777" w:rsidR="007916FF" w:rsidRDefault="007916FF">
            <w:pPr>
              <w:pStyle w:val="Department"/>
            </w:pPr>
          </w:p>
        </w:tc>
      </w:tr>
      <w:tr w:rsidR="007916FF" w14:paraId="7E210A2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5EE54" w14:textId="77777777" w:rsidR="007916FF" w:rsidRDefault="007916FF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5072D" w14:textId="77777777" w:rsidR="007916FF" w:rsidRDefault="007916FF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16FF" w14:paraId="1D157DB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48FA54E" w14:textId="77777777" w:rsidR="007916FF" w:rsidRDefault="007916FF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5C57615" w14:textId="77777777" w:rsidR="001D0760" w:rsidRDefault="001F4856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{</w:t>
            </w:r>
            <w:r w:rsidR="007916FF">
              <w:rPr>
                <w:b w:val="0"/>
                <w:bCs/>
              </w:rPr>
              <w:t>Project Name</w:t>
            </w:r>
            <w:r>
              <w:rPr>
                <w:b w:val="0"/>
                <w:bCs/>
              </w:rPr>
              <w:t>}</w:t>
            </w:r>
          </w:p>
          <w:p w14:paraId="234FC7D1" w14:textId="77777777" w:rsidR="001D0760" w:rsidRDefault="00F37CAC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CSE 5325 – Fall </w:t>
            </w:r>
            <w:r w:rsidR="00C61B22">
              <w:rPr>
                <w:b w:val="0"/>
                <w:bCs/>
              </w:rPr>
              <w:t>2018</w:t>
            </w:r>
          </w:p>
          <w:p w14:paraId="46B15BA4" w14:textId="77777777" w:rsidR="001F4856" w:rsidRDefault="001D0760" w:rsidP="001D076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Project Management </w:t>
            </w:r>
          </w:p>
        </w:tc>
      </w:tr>
      <w:tr w:rsidR="007916FF" w14:paraId="790E952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C83C458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6104407" w14:textId="77777777" w:rsidR="007916FF" w:rsidRDefault="007916FF" w:rsidP="000B11C5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Project Scope &amp; </w:t>
            </w:r>
            <w:r w:rsidR="000B11C5">
              <w:t>Feasibility</w:t>
            </w:r>
          </w:p>
        </w:tc>
      </w:tr>
      <w:tr w:rsidR="007916FF" w14:paraId="32A2E2E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3F7C3C54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1C23297A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Scope </w:t>
            </w:r>
            <w:r w:rsidR="000B11C5">
              <w:t xml:space="preserve">&amp; Feasibility </w:t>
            </w:r>
            <w:r>
              <w:t>Document</w:t>
            </w:r>
          </w:p>
          <w:p w14:paraId="0BFAE153" w14:textId="77777777" w:rsidR="001F4856" w:rsidRDefault="001F4856">
            <w:pPr>
              <w:pStyle w:val="FSDMSubtitleCover"/>
              <w:tabs>
                <w:tab w:val="clear" w:pos="2880"/>
                <w:tab w:val="clear" w:pos="3600"/>
              </w:tabs>
            </w:pPr>
          </w:p>
        </w:tc>
      </w:tr>
      <w:tr w:rsidR="007916FF" w14:paraId="658608C0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68E48" w14:textId="77777777" w:rsidR="007916FF" w:rsidRDefault="007916FF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ED3102" w14:textId="77777777" w:rsidR="007916FF" w:rsidRDefault="007916FF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7DCCD4" w14:textId="77777777" w:rsidR="007916FF" w:rsidRDefault="007916FF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327B636" w14:textId="77777777" w:rsidR="007916FF" w:rsidRDefault="007916FF">
            <w:pPr>
              <w:pStyle w:val="Date"/>
              <w:jc w:val="left"/>
            </w:pPr>
            <w:bookmarkStart w:id="5" w:name="v_date"/>
            <w:r>
              <w:t>[mm/dd/</w:t>
            </w:r>
            <w:proofErr w:type="spellStart"/>
            <w:r>
              <w:t>yyyy</w:t>
            </w:r>
            <w:proofErr w:type="spellEnd"/>
            <w:r>
              <w:t>]</w:t>
            </w:r>
            <w:bookmarkEnd w:id="1"/>
            <w:bookmarkEnd w:id="2"/>
            <w:bookmarkEnd w:id="3"/>
            <w:bookmarkEnd w:id="5"/>
          </w:p>
        </w:tc>
      </w:tr>
    </w:tbl>
    <w:p w14:paraId="620A88B6" w14:textId="77777777" w:rsidR="007916FF" w:rsidRDefault="007916FF">
      <w:pPr>
        <w:pStyle w:val="Names"/>
      </w:pPr>
    </w:p>
    <w:p w14:paraId="492B9B96" w14:textId="77777777" w:rsidR="007916FF" w:rsidRDefault="007916FF">
      <w:pPr>
        <w:pStyle w:val="Names"/>
      </w:pPr>
    </w:p>
    <w:p w14:paraId="28FCB1CB" w14:textId="77777777" w:rsidR="007916FF" w:rsidRDefault="007916FF">
      <w:pPr>
        <w:pStyle w:val="Names"/>
      </w:pPr>
    </w:p>
    <w:p w14:paraId="013D8C98" w14:textId="77777777" w:rsidR="007916FF" w:rsidRDefault="007916FF">
      <w:pPr>
        <w:pStyle w:val="Names"/>
      </w:pPr>
    </w:p>
    <w:p w14:paraId="31476083" w14:textId="77777777" w:rsidR="007916FF" w:rsidRDefault="007916FF">
      <w:pPr>
        <w:pStyle w:val="Names"/>
      </w:pPr>
    </w:p>
    <w:p w14:paraId="1A4E4B66" w14:textId="77777777" w:rsidR="007916FF" w:rsidRDefault="007916FF">
      <w:pPr>
        <w:pStyle w:val="Names"/>
      </w:pPr>
    </w:p>
    <w:p w14:paraId="48AF43CF" w14:textId="77777777" w:rsidR="001C605C" w:rsidRDefault="001C605C">
      <w:pPr>
        <w:pStyle w:val="Names"/>
      </w:pPr>
    </w:p>
    <w:p w14:paraId="06C943CB" w14:textId="77777777" w:rsidR="001C605C" w:rsidRDefault="001C605C">
      <w:pPr>
        <w:pStyle w:val="Names"/>
      </w:pPr>
    </w:p>
    <w:p w14:paraId="723A679C" w14:textId="77777777" w:rsidR="000B11C5" w:rsidRDefault="006B10E5">
      <w:pPr>
        <w:pStyle w:val="Names"/>
      </w:pPr>
      <w:r>
        <w:t xml:space="preserve">Prepared by: {your name and </w:t>
      </w:r>
      <w:proofErr w:type="spellStart"/>
      <w:r>
        <w:t>MavId</w:t>
      </w:r>
      <w:proofErr w:type="spellEnd"/>
      <w:r>
        <w:t xml:space="preserve"> go</w:t>
      </w:r>
      <w:r w:rsidR="001C605C">
        <w:t>es</w:t>
      </w:r>
      <w:r>
        <w:t xml:space="preserve"> here}</w:t>
      </w:r>
    </w:p>
    <w:p w14:paraId="45A5B399" w14:textId="77777777" w:rsidR="007916FF" w:rsidRDefault="007916FF">
      <w:pPr>
        <w:pStyle w:val="RevisionHistory"/>
        <w:sectPr w:rsidR="007916FF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00E7CC07" w14:textId="77777777"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lastRenderedPageBreak/>
        <w:t>TABLE OF CONTENTS</w:t>
      </w:r>
    </w:p>
    <w:p w14:paraId="578ADB0B" w14:textId="77777777" w:rsidR="00EE592B" w:rsidRDefault="00AF504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492333746" w:history="1">
        <w:r w:rsidR="00EE592B" w:rsidRPr="002311B2">
          <w:rPr>
            <w:rStyle w:val="Hyperlink"/>
            <w:noProof/>
          </w:rPr>
          <w:t>1.  Introduction and Executive Summary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_Toc492333746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2</w:t>
        </w:r>
        <w:r w:rsidR="00EE592B">
          <w:rPr>
            <w:noProof/>
            <w:webHidden/>
          </w:rPr>
          <w:fldChar w:fldCharType="end"/>
        </w:r>
      </w:hyperlink>
    </w:p>
    <w:p w14:paraId="05021F2D" w14:textId="77777777" w:rsidR="00EE592B" w:rsidRDefault="00A932E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47" w:history="1">
        <w:r w:rsidR="00EE592B" w:rsidRPr="002311B2">
          <w:rPr>
            <w:rStyle w:val="Hyperlink"/>
            <w:noProof/>
          </w:rPr>
          <w:t>2.  Objectives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_Toc492333747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3</w:t>
        </w:r>
        <w:r w:rsidR="00EE592B">
          <w:rPr>
            <w:noProof/>
            <w:webHidden/>
          </w:rPr>
          <w:fldChar w:fldCharType="end"/>
        </w:r>
      </w:hyperlink>
    </w:p>
    <w:p w14:paraId="3D72A8AF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48" w:history="1">
        <w:r w:rsidR="00EE592B" w:rsidRPr="002311B2">
          <w:rPr>
            <w:rStyle w:val="Hyperlink"/>
            <w:noProof/>
          </w:rPr>
          <w:t>2.1 BUSINESS Objectives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_Toc492333748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3</w:t>
        </w:r>
        <w:r w:rsidR="00EE592B">
          <w:rPr>
            <w:noProof/>
            <w:webHidden/>
          </w:rPr>
          <w:fldChar w:fldCharType="end"/>
        </w:r>
      </w:hyperlink>
    </w:p>
    <w:p w14:paraId="72BE2946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49" w:history="1">
        <w:r w:rsidR="00EE592B" w:rsidRPr="002311B2">
          <w:rPr>
            <w:rStyle w:val="Hyperlink"/>
            <w:noProof/>
          </w:rPr>
          <w:t>2.2 SYSTEM Objectives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_Toc492333749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3</w:t>
        </w:r>
        <w:r w:rsidR="00EE592B">
          <w:rPr>
            <w:noProof/>
            <w:webHidden/>
          </w:rPr>
          <w:fldChar w:fldCharType="end"/>
        </w:r>
      </w:hyperlink>
    </w:p>
    <w:p w14:paraId="04424B42" w14:textId="77777777" w:rsidR="00EE592B" w:rsidRDefault="00A932E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50" w:history="1">
        <w:r w:rsidR="00EE592B" w:rsidRPr="002311B2">
          <w:rPr>
            <w:rStyle w:val="Hyperlink"/>
            <w:noProof/>
          </w:rPr>
          <w:t>3</w:t>
        </w:r>
        <w:r w:rsidR="00EE592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EE592B" w:rsidRPr="002311B2">
          <w:rPr>
            <w:rStyle w:val="Hyperlink"/>
            <w:noProof/>
          </w:rPr>
          <w:t>Project Feasibility, Risks and Metrics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_Toc492333750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14:paraId="7E4DDAF2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1" w:history="1">
        <w:r w:rsidR="00EE592B" w:rsidRPr="002311B2">
          <w:rPr>
            <w:rStyle w:val="Hyperlink"/>
            <w:noProof/>
          </w:rPr>
          <w:t>3.1 Project Feasibility Concerns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_Toc492333751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14:paraId="0BD56A0E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2" w:history="1">
        <w:r w:rsidR="00EE592B" w:rsidRPr="002311B2">
          <w:rPr>
            <w:rStyle w:val="Hyperlink"/>
            <w:noProof/>
          </w:rPr>
          <w:t>3.2 Project Risks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_Toc492333752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14:paraId="1552638B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3" w:history="1">
        <w:r w:rsidR="00EE592B" w:rsidRPr="002311B2">
          <w:rPr>
            <w:rStyle w:val="Hyperlink"/>
            <w:noProof/>
          </w:rPr>
          <w:t>3.3 Project Metrics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_Toc492333753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4</w:t>
        </w:r>
        <w:r w:rsidR="00EE592B">
          <w:rPr>
            <w:noProof/>
            <w:webHidden/>
          </w:rPr>
          <w:fldChar w:fldCharType="end"/>
        </w:r>
      </w:hyperlink>
    </w:p>
    <w:p w14:paraId="14C197C7" w14:textId="77777777" w:rsidR="00EE592B" w:rsidRDefault="00A932E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54" w:history="1">
        <w:r w:rsidR="00EE592B" w:rsidRPr="002311B2">
          <w:rPr>
            <w:rStyle w:val="Hyperlink"/>
            <w:noProof/>
          </w:rPr>
          <w:t>4</w:t>
        </w:r>
        <w:r w:rsidR="00EE592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EE592B" w:rsidRPr="002311B2">
          <w:rPr>
            <w:rStyle w:val="Hyperlink"/>
            <w:noProof/>
          </w:rPr>
          <w:t>Project Scope and Process Model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_Toc492333754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5</w:t>
        </w:r>
        <w:r w:rsidR="00EE592B">
          <w:rPr>
            <w:noProof/>
            <w:webHidden/>
          </w:rPr>
          <w:fldChar w:fldCharType="end"/>
        </w:r>
      </w:hyperlink>
    </w:p>
    <w:p w14:paraId="61E85D52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5" w:history="1">
        <w:r w:rsidR="00EE592B" w:rsidRPr="002311B2">
          <w:rPr>
            <w:rStyle w:val="Hyperlink"/>
            <w:noProof/>
          </w:rPr>
          <w:t>4.1 Project Process Model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_Toc492333755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5</w:t>
        </w:r>
        <w:r w:rsidR="00EE592B">
          <w:rPr>
            <w:noProof/>
            <w:webHidden/>
          </w:rPr>
          <w:fldChar w:fldCharType="end"/>
        </w:r>
      </w:hyperlink>
    </w:p>
    <w:p w14:paraId="2A50FD30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6" w:history="1">
        <w:r w:rsidR="00EE592B" w:rsidRPr="002311B2">
          <w:rPr>
            <w:rStyle w:val="Hyperlink"/>
            <w:noProof/>
          </w:rPr>
          <w:t>4.2 Project Context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_Toc492333756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6</w:t>
        </w:r>
        <w:r w:rsidR="00EE592B">
          <w:rPr>
            <w:noProof/>
            <w:webHidden/>
          </w:rPr>
          <w:fldChar w:fldCharType="end"/>
        </w:r>
      </w:hyperlink>
    </w:p>
    <w:p w14:paraId="000DF195" w14:textId="77777777" w:rsidR="00EE592B" w:rsidRDefault="00A932E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57" w:history="1">
        <w:r w:rsidR="00EE592B" w:rsidRPr="002311B2">
          <w:rPr>
            <w:rStyle w:val="Hyperlink"/>
            <w:noProof/>
          </w:rPr>
          <w:t>5.  Assumptions and Constraints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_Toc492333757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7</w:t>
        </w:r>
        <w:r w:rsidR="00EE592B">
          <w:rPr>
            <w:noProof/>
            <w:webHidden/>
          </w:rPr>
          <w:fldChar w:fldCharType="end"/>
        </w:r>
      </w:hyperlink>
    </w:p>
    <w:p w14:paraId="31F99E1F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8" w:history="1">
        <w:r w:rsidR="00EE592B" w:rsidRPr="002311B2">
          <w:rPr>
            <w:rStyle w:val="Hyperlink"/>
            <w:noProof/>
          </w:rPr>
          <w:t>5.1 ASSUMPTIONS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_Toc492333758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7</w:t>
        </w:r>
        <w:r w:rsidR="00EE592B">
          <w:rPr>
            <w:noProof/>
            <w:webHidden/>
          </w:rPr>
          <w:fldChar w:fldCharType="end"/>
        </w:r>
      </w:hyperlink>
    </w:p>
    <w:p w14:paraId="5033DF8F" w14:textId="77777777" w:rsidR="00EE592B" w:rsidRDefault="00A932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333759" w:history="1">
        <w:r w:rsidR="00EE592B" w:rsidRPr="002311B2">
          <w:rPr>
            <w:rStyle w:val="Hyperlink"/>
            <w:noProof/>
          </w:rPr>
          <w:t>5.2 CONSTRAINTS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_Toc492333759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7</w:t>
        </w:r>
        <w:r w:rsidR="00EE592B">
          <w:rPr>
            <w:noProof/>
            <w:webHidden/>
          </w:rPr>
          <w:fldChar w:fldCharType="end"/>
        </w:r>
      </w:hyperlink>
    </w:p>
    <w:p w14:paraId="71143F52" w14:textId="77777777" w:rsidR="00EE592B" w:rsidRDefault="00A932E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60" w:history="1">
        <w:r w:rsidR="00EE592B" w:rsidRPr="002311B2">
          <w:rPr>
            <w:rStyle w:val="Hyperlink"/>
            <w:noProof/>
          </w:rPr>
          <w:t>6.  Project Tasks, Schedule and Cost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_Toc492333760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8</w:t>
        </w:r>
        <w:r w:rsidR="00EE592B">
          <w:rPr>
            <w:noProof/>
            <w:webHidden/>
          </w:rPr>
          <w:fldChar w:fldCharType="end"/>
        </w:r>
      </w:hyperlink>
    </w:p>
    <w:p w14:paraId="30CE2CD8" w14:textId="77777777" w:rsidR="00EE592B" w:rsidRDefault="00A932E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61" w:history="1">
        <w:r w:rsidR="00EE592B" w:rsidRPr="002311B2">
          <w:rPr>
            <w:rStyle w:val="Hyperlink"/>
            <w:noProof/>
          </w:rPr>
          <w:t>7.  Conclusion and Recommendations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_Toc492333761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9</w:t>
        </w:r>
        <w:r w:rsidR="00EE592B">
          <w:rPr>
            <w:noProof/>
            <w:webHidden/>
          </w:rPr>
          <w:fldChar w:fldCharType="end"/>
        </w:r>
      </w:hyperlink>
    </w:p>
    <w:p w14:paraId="709B1E47" w14:textId="77777777" w:rsidR="00EE592B" w:rsidRDefault="00A932E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2333762" w:history="1">
        <w:r w:rsidR="00EE592B" w:rsidRPr="002311B2">
          <w:rPr>
            <w:rStyle w:val="Hyperlink"/>
            <w:noProof/>
          </w:rPr>
          <w:t>Appendices</w:t>
        </w:r>
        <w:r w:rsidR="00EE592B">
          <w:rPr>
            <w:noProof/>
            <w:webHidden/>
          </w:rPr>
          <w:tab/>
        </w:r>
        <w:r w:rsidR="00EE592B">
          <w:rPr>
            <w:noProof/>
            <w:webHidden/>
          </w:rPr>
          <w:fldChar w:fldCharType="begin"/>
        </w:r>
        <w:r w:rsidR="00EE592B">
          <w:rPr>
            <w:noProof/>
            <w:webHidden/>
          </w:rPr>
          <w:instrText xml:space="preserve"> PAGEREF _Toc492333762 \h </w:instrText>
        </w:r>
        <w:r w:rsidR="00EE592B">
          <w:rPr>
            <w:noProof/>
            <w:webHidden/>
          </w:rPr>
        </w:r>
        <w:r w:rsidR="00EE592B">
          <w:rPr>
            <w:noProof/>
            <w:webHidden/>
          </w:rPr>
          <w:fldChar w:fldCharType="separate"/>
        </w:r>
        <w:r w:rsidR="00EE592B">
          <w:rPr>
            <w:noProof/>
            <w:webHidden/>
          </w:rPr>
          <w:t>10</w:t>
        </w:r>
        <w:r w:rsidR="00EE592B">
          <w:rPr>
            <w:noProof/>
            <w:webHidden/>
          </w:rPr>
          <w:fldChar w:fldCharType="end"/>
        </w:r>
      </w:hyperlink>
    </w:p>
    <w:p w14:paraId="09E57266" w14:textId="77777777" w:rsidR="007916FF" w:rsidRDefault="00AF5049">
      <w:pPr>
        <w:pStyle w:val="TCLVL1"/>
        <w:rPr>
          <w:sz w:val="22"/>
        </w:rPr>
        <w:sectPr w:rsidR="007916FF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4262560C" w14:textId="77777777" w:rsidR="007916FF" w:rsidRDefault="007916FF" w:rsidP="00711A1A">
      <w:pPr>
        <w:pStyle w:val="Heading1"/>
      </w:pPr>
      <w:bookmarkStart w:id="6" w:name="_Toc492333746"/>
      <w:r>
        <w:lastRenderedPageBreak/>
        <w:t xml:space="preserve">1.  Introduction and </w:t>
      </w:r>
      <w:r w:rsidR="00711A1A">
        <w:t>Executive Summary</w:t>
      </w:r>
      <w:bookmarkEnd w:id="6"/>
    </w:p>
    <w:p w14:paraId="518BDD87" w14:textId="77777777" w:rsidR="007916FF" w:rsidRDefault="007916FF">
      <w:pPr>
        <w:pStyle w:val="heading1underline"/>
      </w:pPr>
    </w:p>
    <w:p w14:paraId="7DBE75B5" w14:textId="77777777" w:rsidR="007916FF" w:rsidRDefault="00711A1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7916FF">
        <w:rPr>
          <w:rFonts w:ascii="Times New Roman" w:hAnsi="Times New Roman"/>
          <w:sz w:val="22"/>
        </w:rPr>
        <w:t>Describe high-level objectives and an executive summary</w:t>
      </w:r>
      <w:r w:rsidR="004B6BCE">
        <w:rPr>
          <w:rFonts w:ascii="Times New Roman" w:hAnsi="Times New Roman"/>
          <w:sz w:val="22"/>
        </w:rPr>
        <w:t>...}</w:t>
      </w:r>
    </w:p>
    <w:p w14:paraId="0EB68FA7" w14:textId="77777777" w:rsidR="007916FF" w:rsidRDefault="007916FF">
      <w:pPr>
        <w:pStyle w:val="BodyText2"/>
        <w:spacing w:after="0"/>
        <w:rPr>
          <w:rFonts w:ascii="Times New Roman" w:hAnsi="Times New Roman"/>
          <w:sz w:val="22"/>
        </w:rPr>
      </w:pPr>
    </w:p>
    <w:p w14:paraId="0CB1A68E" w14:textId="77777777" w:rsidR="007916FF" w:rsidRDefault="007916FF">
      <w:pPr>
        <w:pStyle w:val="Heading1"/>
      </w:pPr>
      <w:bookmarkStart w:id="7" w:name="_Toc492333747"/>
      <w:r>
        <w:lastRenderedPageBreak/>
        <w:t>2.  Objectives</w:t>
      </w:r>
      <w:bookmarkEnd w:id="7"/>
    </w:p>
    <w:p w14:paraId="164F417F" w14:textId="77777777" w:rsidR="007916FF" w:rsidRDefault="007916FF">
      <w:pPr>
        <w:pStyle w:val="heading1underline"/>
      </w:pPr>
    </w:p>
    <w:p w14:paraId="7990698B" w14:textId="77777777" w:rsidR="007916FF" w:rsidRDefault="007916FF">
      <w:pPr>
        <w:pStyle w:val="Heading2"/>
      </w:pPr>
      <w:bookmarkStart w:id="8" w:name="_Toc492333748"/>
      <w:r>
        <w:t>2.1 BUSINESS Objectives</w:t>
      </w:r>
      <w:bookmarkEnd w:id="8"/>
    </w:p>
    <w:p w14:paraId="342DF37B" w14:textId="77777777" w:rsidR="007916FF" w:rsidRDefault="007916FF" w:rsidP="00711A1A">
      <w:pPr>
        <w:pStyle w:val="BodyText2"/>
      </w:pPr>
      <w:r>
        <w:t xml:space="preserve">The following is </w:t>
      </w:r>
      <w:r w:rsidR="00711A1A">
        <w:t>the</w:t>
      </w:r>
      <w:r>
        <w:t xml:space="preserve"> list of business objectives:</w:t>
      </w:r>
    </w:p>
    <w:p w14:paraId="61E2846E" w14:textId="77777777" w:rsidR="007916FF" w:rsidRDefault="007916FF">
      <w:pPr>
        <w:pStyle w:val="BodyText2"/>
      </w:pPr>
    </w:p>
    <w:p w14:paraId="49FF6C7E" w14:textId="179AD3AC" w:rsidR="007916FF" w:rsidRDefault="007916FF" w:rsidP="001F4856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520080">
        <w:t>Market share – increase / decrease our company’s share in the market.</w:t>
      </w:r>
    </w:p>
    <w:p w14:paraId="66F1F344" w14:textId="77777777" w:rsidR="007916FF" w:rsidRDefault="007916FF">
      <w:pPr>
        <w:pStyle w:val="BodyText2"/>
        <w:rPr>
          <w:b/>
          <w:bCs/>
        </w:rPr>
      </w:pPr>
    </w:p>
    <w:p w14:paraId="6B0E5B35" w14:textId="70FCDC6B" w:rsidR="007916FF" w:rsidRDefault="007916FF" w:rsidP="001F4856">
      <w:pPr>
        <w:pStyle w:val="BodyText2"/>
      </w:pPr>
      <w:r>
        <w:rPr>
          <w:b/>
          <w:bCs/>
        </w:rPr>
        <w:t>Objective 2</w:t>
      </w:r>
      <w:r>
        <w:t>:</w:t>
      </w:r>
      <w:r w:rsidR="0014361D">
        <w:t xml:space="preserve"> </w:t>
      </w:r>
      <w:r w:rsidR="00520080">
        <w:t>Become #1 player in the segment.</w:t>
      </w:r>
      <w:r w:rsidR="00836AF4">
        <w:rPr>
          <w:rFonts w:ascii="Calibri" w:hAnsi="Calibri" w:cs="Calibri"/>
          <w:sz w:val="22"/>
          <w:szCs w:val="22"/>
        </w:rPr>
        <w:t xml:space="preserve"> </w:t>
      </w:r>
    </w:p>
    <w:p w14:paraId="20CDE27D" w14:textId="77777777" w:rsidR="007916FF" w:rsidRDefault="007916FF">
      <w:pPr>
        <w:pStyle w:val="BodyText2"/>
      </w:pPr>
    </w:p>
    <w:p w14:paraId="15768DFC" w14:textId="5EEA6438" w:rsidR="007916FF" w:rsidRDefault="007916FF">
      <w:pPr>
        <w:pStyle w:val="BodyText2"/>
      </w:pPr>
      <w:r>
        <w:rPr>
          <w:b/>
          <w:bCs/>
        </w:rPr>
        <w:t>Objective 3</w:t>
      </w:r>
      <w:r>
        <w:t>:</w:t>
      </w:r>
      <w:r w:rsidR="001F4856">
        <w:t xml:space="preserve"> </w:t>
      </w:r>
      <w:r w:rsidR="00520080">
        <w:t>…</w:t>
      </w:r>
    </w:p>
    <w:p w14:paraId="0031B559" w14:textId="77777777" w:rsidR="007916FF" w:rsidRDefault="007916FF">
      <w:pPr>
        <w:pStyle w:val="BodyText2"/>
      </w:pPr>
      <w:r>
        <w:t>.</w:t>
      </w:r>
    </w:p>
    <w:p w14:paraId="0E06BEAC" w14:textId="77777777" w:rsidR="007916FF" w:rsidRDefault="007916FF">
      <w:pPr>
        <w:pStyle w:val="BodyText2"/>
      </w:pPr>
      <w:r>
        <w:t>.</w:t>
      </w:r>
    </w:p>
    <w:p w14:paraId="33CD8DD3" w14:textId="77777777" w:rsidR="007916FF" w:rsidRDefault="001F4856">
      <w:pPr>
        <w:pStyle w:val="BodyText2"/>
      </w:pPr>
      <w:r>
        <w:t>.</w:t>
      </w:r>
    </w:p>
    <w:p w14:paraId="6FC6A87B" w14:textId="77777777" w:rsidR="007916FF" w:rsidRDefault="007916FF">
      <w:pPr>
        <w:pStyle w:val="List2"/>
      </w:pPr>
    </w:p>
    <w:p w14:paraId="333A5804" w14:textId="77777777" w:rsidR="007916FF" w:rsidRDefault="007916FF">
      <w:pPr>
        <w:pStyle w:val="Heading2"/>
      </w:pPr>
      <w:bookmarkStart w:id="9" w:name="_Toc492333749"/>
      <w:r>
        <w:t>2.2 SYSTEM Objectives</w:t>
      </w:r>
      <w:bookmarkEnd w:id="9"/>
    </w:p>
    <w:p w14:paraId="604F697E" w14:textId="77777777"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system objectives:</w:t>
      </w:r>
    </w:p>
    <w:p w14:paraId="618EF105" w14:textId="77777777" w:rsidR="007916FF" w:rsidRDefault="007916FF">
      <w:pPr>
        <w:pStyle w:val="BodyText2"/>
        <w:numPr>
          <w:ilvl w:val="12"/>
          <w:numId w:val="0"/>
        </w:numPr>
        <w:ind w:left="360"/>
      </w:pPr>
    </w:p>
    <w:p w14:paraId="43C13C62" w14:textId="77777777" w:rsidR="007916FF" w:rsidRDefault="007916FF" w:rsidP="001F4856">
      <w:pPr>
        <w:pStyle w:val="BodyText2"/>
      </w:pPr>
      <w:r>
        <w:rPr>
          <w:b/>
          <w:bCs/>
        </w:rPr>
        <w:t>Objective 1</w:t>
      </w:r>
      <w:r>
        <w:t xml:space="preserve">: </w:t>
      </w:r>
      <w:r w:rsidR="00836AF4">
        <w:t>Bothe web-based and android application will be provided</w:t>
      </w:r>
    </w:p>
    <w:p w14:paraId="67366732" w14:textId="77777777" w:rsidR="007916FF" w:rsidRDefault="007916FF">
      <w:pPr>
        <w:pStyle w:val="BodyText2"/>
        <w:rPr>
          <w:b/>
          <w:bCs/>
        </w:rPr>
      </w:pPr>
    </w:p>
    <w:p w14:paraId="2D21E313" w14:textId="77777777" w:rsidR="007916FF" w:rsidRDefault="007916FF" w:rsidP="00711A1A">
      <w:pPr>
        <w:pStyle w:val="BodyText2"/>
      </w:pPr>
      <w:r>
        <w:rPr>
          <w:b/>
          <w:bCs/>
        </w:rPr>
        <w:t>Objective 2</w:t>
      </w:r>
      <w:r>
        <w:t xml:space="preserve">: </w:t>
      </w:r>
      <w:r w:rsidR="001F4856">
        <w:t xml:space="preserve">Google </w:t>
      </w:r>
      <w:r w:rsidR="00711A1A">
        <w:t>Search will be integrated into the s</w:t>
      </w:r>
      <w:r w:rsidR="00836AF4">
        <w:t>ystem for search</w:t>
      </w:r>
    </w:p>
    <w:p w14:paraId="081117B0" w14:textId="77777777" w:rsidR="007916FF" w:rsidRDefault="007916FF">
      <w:pPr>
        <w:pStyle w:val="BodyText2"/>
      </w:pPr>
    </w:p>
    <w:p w14:paraId="12C66EDE" w14:textId="39690ACB" w:rsidR="007916FF" w:rsidRDefault="007916FF">
      <w:pPr>
        <w:pStyle w:val="BodyText2"/>
      </w:pPr>
      <w:r>
        <w:rPr>
          <w:b/>
          <w:bCs/>
        </w:rPr>
        <w:t>Objective 3</w:t>
      </w:r>
      <w:r>
        <w:t>:</w:t>
      </w:r>
      <w:r w:rsidR="00520080">
        <w:t xml:space="preserve"> …</w:t>
      </w:r>
    </w:p>
    <w:p w14:paraId="6197E967" w14:textId="77777777" w:rsidR="007916FF" w:rsidRDefault="007916FF">
      <w:pPr>
        <w:pStyle w:val="BodyText2"/>
      </w:pPr>
      <w:r>
        <w:t>.</w:t>
      </w:r>
    </w:p>
    <w:p w14:paraId="1BE1FB72" w14:textId="77777777" w:rsidR="007916FF" w:rsidRDefault="007916FF">
      <w:pPr>
        <w:pStyle w:val="BodyText2"/>
      </w:pPr>
      <w:r>
        <w:t>.</w:t>
      </w:r>
    </w:p>
    <w:p w14:paraId="477814E3" w14:textId="77777777" w:rsidR="007916FF" w:rsidRDefault="001F4856" w:rsidP="001F4856">
      <w:pPr>
        <w:pStyle w:val="BodyText2"/>
      </w:pPr>
      <w:r>
        <w:rPr>
          <w:b/>
          <w:bCs/>
        </w:rPr>
        <w:t>.</w:t>
      </w:r>
    </w:p>
    <w:p w14:paraId="64C62573" w14:textId="77777777" w:rsidR="007916FF" w:rsidRDefault="007916FF">
      <w:pPr>
        <w:pStyle w:val="BodyText2"/>
        <w:numPr>
          <w:ilvl w:val="12"/>
          <w:numId w:val="0"/>
        </w:numPr>
        <w:ind w:left="360"/>
      </w:pPr>
    </w:p>
    <w:p w14:paraId="20979694" w14:textId="77777777" w:rsidR="007916FF" w:rsidRDefault="007916FF">
      <w:pPr>
        <w:pStyle w:val="List2"/>
        <w:rPr>
          <w:b/>
          <w:i/>
        </w:rPr>
      </w:pPr>
    </w:p>
    <w:p w14:paraId="72787185" w14:textId="77777777" w:rsidR="00F44287" w:rsidRDefault="00F44287" w:rsidP="009C27FB">
      <w:pPr>
        <w:pStyle w:val="Heading1"/>
        <w:numPr>
          <w:ilvl w:val="12"/>
          <w:numId w:val="0"/>
        </w:numPr>
      </w:pPr>
      <w:bookmarkStart w:id="10" w:name="_Toc492333750"/>
      <w:r>
        <w:lastRenderedPageBreak/>
        <w:t>3</w:t>
      </w:r>
      <w:r>
        <w:tab/>
        <w:t>Project Feasibility</w:t>
      </w:r>
      <w:r w:rsidR="009C27FB">
        <w:t xml:space="preserve">, Risks </w:t>
      </w:r>
      <w:r>
        <w:t>and Metrics</w:t>
      </w:r>
      <w:bookmarkEnd w:id="10"/>
    </w:p>
    <w:p w14:paraId="11A7FFA5" w14:textId="77777777" w:rsidR="00F44287" w:rsidRDefault="00F44287" w:rsidP="00F44287">
      <w:pPr>
        <w:pStyle w:val="heading1underline"/>
        <w:numPr>
          <w:ilvl w:val="12"/>
          <w:numId w:val="0"/>
        </w:numPr>
      </w:pPr>
    </w:p>
    <w:p w14:paraId="75070806" w14:textId="77777777" w:rsidR="009C27FB" w:rsidRDefault="00F44287" w:rsidP="009C27FB">
      <w:pPr>
        <w:pStyle w:val="List1"/>
        <w:numPr>
          <w:ilvl w:val="12"/>
          <w:numId w:val="0"/>
        </w:numPr>
        <w:ind w:left="720" w:hanging="360"/>
      </w:pPr>
      <w:r>
        <w:t xml:space="preserve">Project </w:t>
      </w:r>
      <w:r w:rsidR="009C27FB">
        <w:t>feasibility and metrics are summarized below:</w:t>
      </w:r>
    </w:p>
    <w:p w14:paraId="29CBB907" w14:textId="77777777" w:rsidR="009C27FB" w:rsidRDefault="009C27FB" w:rsidP="009C27FB">
      <w:pPr>
        <w:pStyle w:val="List1"/>
        <w:numPr>
          <w:ilvl w:val="12"/>
          <w:numId w:val="0"/>
        </w:numPr>
        <w:ind w:left="720" w:hanging="360"/>
      </w:pPr>
    </w:p>
    <w:p w14:paraId="07861C49" w14:textId="77777777" w:rsidR="009C27FB" w:rsidRDefault="009C27FB" w:rsidP="009C27FB">
      <w:pPr>
        <w:pStyle w:val="Heading2"/>
        <w:numPr>
          <w:ilvl w:val="12"/>
          <w:numId w:val="0"/>
        </w:numPr>
      </w:pPr>
      <w:bookmarkStart w:id="11" w:name="_Toc492333751"/>
      <w:r>
        <w:t>3.1 Project Feasibility Concerns</w:t>
      </w:r>
      <w:bookmarkEnd w:id="11"/>
    </w:p>
    <w:p w14:paraId="3EF7CEB9" w14:textId="77777777" w:rsidR="009C27FB" w:rsidRDefault="00711A1A" w:rsidP="00711A1A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 xml:space="preserve">Describe the project feasibility concerns that you envision </w:t>
      </w:r>
      <w:r>
        <w:t>e</w:t>
      </w:r>
      <w:r w:rsidR="009C27FB">
        <w:t>arly in the project. The feasibility concerns should cover: “Market readiness”, “Technical issues”, “Resources”, “cost”, “time to market</w:t>
      </w:r>
      <w:proofErr w:type="gramStart"/>
      <w:r w:rsidR="009C27FB">
        <w:t>”,…</w:t>
      </w:r>
      <w:proofErr w:type="gramEnd"/>
      <w:r>
        <w:t>}</w:t>
      </w:r>
    </w:p>
    <w:p w14:paraId="43C25D82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128A16F3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569F3022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3406699C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750E56AB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421FC586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57E972A1" w14:textId="77777777" w:rsidR="009C27FB" w:rsidRDefault="009C27FB" w:rsidP="009C27FB">
      <w:pPr>
        <w:pStyle w:val="Heading2"/>
        <w:numPr>
          <w:ilvl w:val="12"/>
          <w:numId w:val="0"/>
        </w:numPr>
      </w:pPr>
      <w:bookmarkStart w:id="12" w:name="_Toc492333752"/>
      <w:r>
        <w:t>3.2 Project Risks</w:t>
      </w:r>
      <w:bookmarkEnd w:id="12"/>
    </w:p>
    <w:p w14:paraId="31DF793C" w14:textId="77777777" w:rsidR="009C27FB" w:rsidRDefault="00711A1A" w:rsidP="009C27FB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>Includes all risks</w:t>
      </w:r>
      <w:r w:rsidR="006B10E5">
        <w:t xml:space="preserve"> and mitigation of the risks.</w:t>
      </w:r>
      <w:r>
        <w:t>..}</w:t>
      </w:r>
    </w:p>
    <w:p w14:paraId="653AB81B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18B5BE53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0F5339D1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06DDBB3B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036471AC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3F697F8B" w14:textId="77777777" w:rsidR="009C27FB" w:rsidRDefault="009C27FB" w:rsidP="009C27FB">
      <w:pPr>
        <w:pStyle w:val="Heading2"/>
        <w:numPr>
          <w:ilvl w:val="12"/>
          <w:numId w:val="0"/>
        </w:numPr>
      </w:pPr>
      <w:bookmarkStart w:id="13" w:name="_Toc492333753"/>
      <w:r>
        <w:t>3</w:t>
      </w:r>
      <w:r w:rsidR="0064341F">
        <w:t>.3</w:t>
      </w:r>
      <w:r>
        <w:t xml:space="preserve"> Project Metrics</w:t>
      </w:r>
      <w:bookmarkEnd w:id="13"/>
    </w:p>
    <w:p w14:paraId="4D4EC9D8" w14:textId="7493C2C2" w:rsidR="009C27FB" w:rsidRDefault="00711A1A" w:rsidP="0064341F">
      <w:pPr>
        <w:pStyle w:val="BodyText2"/>
        <w:numPr>
          <w:ilvl w:val="12"/>
          <w:numId w:val="0"/>
        </w:numPr>
        <w:ind w:left="360"/>
      </w:pPr>
      <w:r>
        <w:t>{</w:t>
      </w:r>
      <w:r w:rsidR="009C27FB">
        <w:t xml:space="preserve">What are the metrics of success for your project? (e.g. forecast </w:t>
      </w:r>
      <w:r w:rsidR="0064341F">
        <w:t>of</w:t>
      </w:r>
      <w:r w:rsidR="009C27FB">
        <w:t xml:space="preserve"> the number of users using the system, number of units </w:t>
      </w:r>
      <w:r w:rsidR="006B10E5">
        <w:t xml:space="preserve">loaded or </w:t>
      </w:r>
      <w:r w:rsidR="009C27FB">
        <w:t>sold,…</w:t>
      </w:r>
      <w:r w:rsidR="00520080">
        <w:t>needs to be measurable!</w:t>
      </w:r>
      <w:bookmarkStart w:id="14" w:name="_GoBack"/>
      <w:bookmarkEnd w:id="14"/>
      <w:r w:rsidR="009C27FB">
        <w:t>)</w:t>
      </w:r>
      <w:r>
        <w:t>}</w:t>
      </w:r>
    </w:p>
    <w:p w14:paraId="62A22ED8" w14:textId="77777777" w:rsidR="009C27FB" w:rsidRDefault="009C27FB" w:rsidP="009C27FB">
      <w:pPr>
        <w:pStyle w:val="BodyText2"/>
        <w:numPr>
          <w:ilvl w:val="12"/>
          <w:numId w:val="0"/>
        </w:numPr>
        <w:ind w:left="360"/>
      </w:pPr>
    </w:p>
    <w:p w14:paraId="02EC0A56" w14:textId="77777777" w:rsidR="007916FF" w:rsidRDefault="00F44287" w:rsidP="00F44287">
      <w:pPr>
        <w:pStyle w:val="Heading1"/>
        <w:numPr>
          <w:ilvl w:val="12"/>
          <w:numId w:val="0"/>
        </w:numPr>
      </w:pPr>
      <w:bookmarkStart w:id="15" w:name="_Toc492333754"/>
      <w:r>
        <w:lastRenderedPageBreak/>
        <w:t>4</w:t>
      </w:r>
      <w:r w:rsidR="007916FF">
        <w:tab/>
        <w:t>Project Scope</w:t>
      </w:r>
      <w:r w:rsidR="0064341F">
        <w:t xml:space="preserve"> and Process Model</w:t>
      </w:r>
      <w:bookmarkEnd w:id="15"/>
    </w:p>
    <w:p w14:paraId="34552E01" w14:textId="77777777" w:rsidR="007916FF" w:rsidRDefault="007916FF">
      <w:pPr>
        <w:pStyle w:val="heading1underline"/>
        <w:numPr>
          <w:ilvl w:val="12"/>
          <w:numId w:val="0"/>
        </w:numPr>
      </w:pPr>
    </w:p>
    <w:p w14:paraId="42D2AF03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  <w:r>
        <w:t>Project scope includes the following:</w:t>
      </w:r>
    </w:p>
    <w:p w14:paraId="2790DDFC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</w:p>
    <w:p w14:paraId="7BA0C27E" w14:textId="77777777" w:rsidR="007916FF" w:rsidRDefault="00711A1A" w:rsidP="00A35E66">
      <w:pPr>
        <w:pStyle w:val="ListNumber3"/>
        <w:numPr>
          <w:ilvl w:val="0"/>
          <w:numId w:val="14"/>
        </w:numPr>
      </w:pPr>
      <w:r>
        <w:t>{</w:t>
      </w:r>
      <w:r w:rsidR="00A35E66">
        <w:t>List major functions that you are planning to include in your first release</w:t>
      </w:r>
      <w:r>
        <w:t>}</w:t>
      </w:r>
    </w:p>
    <w:p w14:paraId="61525395" w14:textId="77777777" w:rsidR="007916FF" w:rsidRDefault="00711A1A">
      <w:pPr>
        <w:pStyle w:val="ListNumber3"/>
        <w:numPr>
          <w:ilvl w:val="0"/>
          <w:numId w:val="14"/>
        </w:numPr>
      </w:pPr>
      <w:r>
        <w:t>{</w:t>
      </w:r>
      <w:r w:rsidR="00A35E66">
        <w:t>Training customers</w:t>
      </w:r>
      <w:r>
        <w:t>}</w:t>
      </w:r>
    </w:p>
    <w:p w14:paraId="2E5D660E" w14:textId="77777777" w:rsidR="007916FF" w:rsidRDefault="007916FF">
      <w:pPr>
        <w:pStyle w:val="ListNumber3"/>
        <w:numPr>
          <w:ilvl w:val="0"/>
          <w:numId w:val="15"/>
        </w:numPr>
      </w:pPr>
    </w:p>
    <w:p w14:paraId="5020E247" w14:textId="77777777" w:rsidR="007916FF" w:rsidRDefault="007916FF">
      <w:pPr>
        <w:pStyle w:val="ListNumber3"/>
      </w:pPr>
      <w:r>
        <w:t>.</w:t>
      </w:r>
    </w:p>
    <w:p w14:paraId="1895AAAB" w14:textId="77777777" w:rsidR="007916FF" w:rsidRDefault="007916FF">
      <w:pPr>
        <w:pStyle w:val="ListNumber3"/>
      </w:pPr>
      <w:r>
        <w:t>.</w:t>
      </w:r>
    </w:p>
    <w:p w14:paraId="40C112AD" w14:textId="77777777" w:rsidR="007916FF" w:rsidRDefault="007916FF">
      <w:pPr>
        <w:pStyle w:val="ListNumber3"/>
      </w:pPr>
      <w:r>
        <w:t>.</w:t>
      </w:r>
    </w:p>
    <w:p w14:paraId="49F6454C" w14:textId="77777777" w:rsidR="007916FF" w:rsidRDefault="007916FF">
      <w:pPr>
        <w:pStyle w:val="BodyText1"/>
        <w:numPr>
          <w:ilvl w:val="12"/>
          <w:numId w:val="0"/>
        </w:numPr>
        <w:ind w:left="360"/>
      </w:pPr>
    </w:p>
    <w:p w14:paraId="07CD5545" w14:textId="77777777" w:rsidR="007916FF" w:rsidRDefault="007916FF">
      <w:pPr>
        <w:pStyle w:val="BodyText1"/>
        <w:numPr>
          <w:ilvl w:val="12"/>
          <w:numId w:val="0"/>
        </w:numPr>
        <w:ind w:left="360"/>
      </w:pPr>
      <w:r>
        <w:t>The following is a list of items out of scope:</w:t>
      </w:r>
    </w:p>
    <w:p w14:paraId="6B4CF7AE" w14:textId="77777777" w:rsidR="007916FF" w:rsidRDefault="00711A1A">
      <w:pPr>
        <w:pStyle w:val="ListNumber3"/>
        <w:numPr>
          <w:ilvl w:val="0"/>
          <w:numId w:val="16"/>
        </w:numPr>
      </w:pPr>
      <w:r>
        <w:t>{</w:t>
      </w:r>
      <w:r w:rsidR="004322F2">
        <w:t>Post project maintenance</w:t>
      </w:r>
      <w:r>
        <w:t>}</w:t>
      </w:r>
    </w:p>
    <w:p w14:paraId="02C6B039" w14:textId="77777777" w:rsidR="004D457E" w:rsidRDefault="004D457E">
      <w:pPr>
        <w:pStyle w:val="ListNumber3"/>
        <w:numPr>
          <w:ilvl w:val="0"/>
          <w:numId w:val="16"/>
        </w:numPr>
      </w:pPr>
    </w:p>
    <w:p w14:paraId="1B631E4D" w14:textId="77777777" w:rsidR="007916FF" w:rsidRDefault="007916FF">
      <w:pPr>
        <w:pStyle w:val="ListNumber3"/>
        <w:numPr>
          <w:ilvl w:val="0"/>
          <w:numId w:val="16"/>
        </w:numPr>
      </w:pPr>
    </w:p>
    <w:p w14:paraId="448E2E2A" w14:textId="77777777" w:rsidR="007916FF" w:rsidRDefault="007916FF">
      <w:pPr>
        <w:pStyle w:val="ListNumber3"/>
      </w:pPr>
      <w:r>
        <w:t>.</w:t>
      </w:r>
    </w:p>
    <w:p w14:paraId="1D8DE8F6" w14:textId="77777777" w:rsidR="007916FF" w:rsidRDefault="007916FF">
      <w:pPr>
        <w:pStyle w:val="ListNumber3"/>
      </w:pPr>
      <w:r>
        <w:t>.</w:t>
      </w:r>
    </w:p>
    <w:p w14:paraId="682EE7D4" w14:textId="77777777" w:rsidR="007916FF" w:rsidRDefault="007916FF">
      <w:pPr>
        <w:pStyle w:val="ListNumber3"/>
      </w:pPr>
      <w:r>
        <w:t>.</w:t>
      </w:r>
    </w:p>
    <w:p w14:paraId="6A808E46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</w:p>
    <w:p w14:paraId="60DF0099" w14:textId="77777777" w:rsidR="007916FF" w:rsidRDefault="007916FF">
      <w:pPr>
        <w:pStyle w:val="List1"/>
        <w:numPr>
          <w:ilvl w:val="12"/>
          <w:numId w:val="0"/>
        </w:numPr>
        <w:ind w:left="720" w:hanging="360"/>
      </w:pPr>
    </w:p>
    <w:p w14:paraId="6626E05F" w14:textId="77777777" w:rsidR="007916FF" w:rsidRDefault="00F44287" w:rsidP="00F44287">
      <w:pPr>
        <w:pStyle w:val="Heading2"/>
        <w:numPr>
          <w:ilvl w:val="12"/>
          <w:numId w:val="0"/>
        </w:numPr>
      </w:pPr>
      <w:bookmarkStart w:id="16" w:name="_Toc492333755"/>
      <w:r>
        <w:t>4</w:t>
      </w:r>
      <w:r w:rsidR="007916FF">
        <w:t xml:space="preserve">.1 Project </w:t>
      </w:r>
      <w:r>
        <w:t>Process Model</w:t>
      </w:r>
      <w:bookmarkEnd w:id="16"/>
    </w:p>
    <w:p w14:paraId="7C7A80D6" w14:textId="77777777" w:rsidR="007916FF" w:rsidRDefault="00711A1A" w:rsidP="00711A1A">
      <w:pPr>
        <w:pStyle w:val="BodyText2"/>
        <w:numPr>
          <w:ilvl w:val="12"/>
          <w:numId w:val="0"/>
        </w:numPr>
        <w:ind w:left="360"/>
      </w:pPr>
      <w:r>
        <w:t>{</w:t>
      </w:r>
      <w:r w:rsidR="00F44287">
        <w:t xml:space="preserve">Describe the project model (e.g. </w:t>
      </w:r>
      <w:bookmarkStart w:id="17" w:name="_Toc321014886"/>
      <w:r w:rsidR="00F44287">
        <w:t>Waterfall, Incremental, Spiral, Agile…</w:t>
      </w:r>
      <w:r>
        <w:t>)</w:t>
      </w:r>
      <w:r w:rsidR="00F44287">
        <w:t xml:space="preserve"> that you will select to follow and why</w:t>
      </w:r>
      <w:r>
        <w:t>...}</w:t>
      </w:r>
    </w:p>
    <w:p w14:paraId="02AD9A44" w14:textId="77777777" w:rsidR="007916FF" w:rsidRDefault="009C27FB" w:rsidP="009C27FB">
      <w:pPr>
        <w:pStyle w:val="BodyText2"/>
        <w:numPr>
          <w:ilvl w:val="12"/>
          <w:numId w:val="0"/>
        </w:numPr>
        <w:tabs>
          <w:tab w:val="clear" w:pos="720"/>
          <w:tab w:val="clear" w:pos="1080"/>
          <w:tab w:val="clear" w:pos="1440"/>
          <w:tab w:val="clear" w:pos="1800"/>
        </w:tabs>
      </w:pPr>
      <w:r>
        <w:tab/>
      </w:r>
      <w:r>
        <w:tab/>
      </w:r>
      <w:r>
        <w:tab/>
      </w:r>
    </w:p>
    <w:p w14:paraId="5903D461" w14:textId="77777777" w:rsidR="007916FF" w:rsidRDefault="007916FF">
      <w:pPr>
        <w:pStyle w:val="BodyText2"/>
        <w:numPr>
          <w:ilvl w:val="12"/>
          <w:numId w:val="0"/>
        </w:numPr>
      </w:pPr>
    </w:p>
    <w:p w14:paraId="02F7777E" w14:textId="77777777" w:rsidR="007916FF" w:rsidRDefault="007916FF">
      <w:pPr>
        <w:pStyle w:val="Heading2"/>
        <w:numPr>
          <w:ilvl w:val="12"/>
          <w:numId w:val="0"/>
        </w:numPr>
      </w:pPr>
      <w:r>
        <w:br w:type="page"/>
      </w:r>
      <w:bookmarkStart w:id="18" w:name="_Toc492333756"/>
      <w:r w:rsidR="00F44287">
        <w:lastRenderedPageBreak/>
        <w:t>4</w:t>
      </w:r>
      <w:r>
        <w:t>.2 Project Context</w:t>
      </w:r>
      <w:bookmarkEnd w:id="18"/>
    </w:p>
    <w:bookmarkEnd w:id="17"/>
    <w:p w14:paraId="6AAFD69E" w14:textId="77777777" w:rsidR="007916FF" w:rsidRDefault="007916FF">
      <w:pPr>
        <w:pStyle w:val="BodyText2"/>
        <w:numPr>
          <w:ilvl w:val="12"/>
          <w:numId w:val="0"/>
        </w:numPr>
      </w:pPr>
    </w:p>
    <w:p w14:paraId="76C94DEE" w14:textId="77777777" w:rsidR="007916FF" w:rsidRDefault="00711A1A" w:rsidP="00711A1A">
      <w:pPr>
        <w:pStyle w:val="BodyText2"/>
        <w:numPr>
          <w:ilvl w:val="12"/>
          <w:numId w:val="0"/>
        </w:numPr>
      </w:pPr>
      <w:r>
        <w:t>{</w:t>
      </w:r>
      <w:r w:rsidR="007916FF">
        <w:t xml:space="preserve">Draw a </w:t>
      </w:r>
      <w:proofErr w:type="gramStart"/>
      <w:r w:rsidR="007916FF">
        <w:t>high level</w:t>
      </w:r>
      <w:proofErr w:type="gramEnd"/>
      <w:r w:rsidR="007916FF">
        <w:t xml:space="preserve"> diagram of the proposed approach/components</w:t>
      </w:r>
      <w:r w:rsidR="00EC34A8">
        <w:t xml:space="preserve"> (any format is accept</w:t>
      </w:r>
      <w:r>
        <w:t>able</w:t>
      </w:r>
      <w:r w:rsidR="00EC34A8">
        <w:t>)</w:t>
      </w:r>
      <w:r>
        <w:t>}</w:t>
      </w:r>
    </w:p>
    <w:p w14:paraId="23BF8ED6" w14:textId="77777777" w:rsidR="007916FF" w:rsidRDefault="007916FF">
      <w:pPr>
        <w:pStyle w:val="BodyText2"/>
        <w:numPr>
          <w:ilvl w:val="12"/>
          <w:numId w:val="0"/>
        </w:numPr>
      </w:pPr>
    </w:p>
    <w:p w14:paraId="06D76676" w14:textId="77777777" w:rsidR="007916FF" w:rsidRDefault="007916FF">
      <w:pPr>
        <w:pStyle w:val="BodyText2"/>
        <w:numPr>
          <w:ilvl w:val="12"/>
          <w:numId w:val="0"/>
        </w:numPr>
      </w:pPr>
    </w:p>
    <w:p w14:paraId="1082719F" w14:textId="77777777" w:rsidR="007916FF" w:rsidRDefault="007916FF">
      <w:pPr>
        <w:pStyle w:val="BodyText2"/>
        <w:numPr>
          <w:ilvl w:val="12"/>
          <w:numId w:val="0"/>
        </w:numPr>
      </w:pPr>
    </w:p>
    <w:p w14:paraId="774D8F70" w14:textId="77777777"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7584C21B" w14:textId="77777777" w:rsidR="007916FF" w:rsidRDefault="007916FF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011780EC" w14:textId="77777777" w:rsidR="007916FF" w:rsidRDefault="007916FF">
      <w:pPr>
        <w:pStyle w:val="BodyText2"/>
      </w:pPr>
    </w:p>
    <w:p w14:paraId="7DB97BA1" w14:textId="77777777" w:rsidR="007916FF" w:rsidRDefault="00F44287">
      <w:pPr>
        <w:pStyle w:val="Heading1"/>
      </w:pPr>
      <w:bookmarkStart w:id="19" w:name="_Toc492333757"/>
      <w:r>
        <w:lastRenderedPageBreak/>
        <w:t>5</w:t>
      </w:r>
      <w:r w:rsidR="007916FF">
        <w:t>.  Assumptions and Constraints</w:t>
      </w:r>
      <w:bookmarkEnd w:id="19"/>
    </w:p>
    <w:p w14:paraId="4FC8BB89" w14:textId="77777777" w:rsidR="007916FF" w:rsidRDefault="007916FF">
      <w:pPr>
        <w:pStyle w:val="heading1underline"/>
      </w:pPr>
    </w:p>
    <w:p w14:paraId="62CF594C" w14:textId="77777777" w:rsidR="007916FF" w:rsidRDefault="00F44287">
      <w:pPr>
        <w:pStyle w:val="Heading2"/>
      </w:pPr>
      <w:bookmarkStart w:id="20" w:name="_Toc492333758"/>
      <w:r>
        <w:t>5</w:t>
      </w:r>
      <w:r w:rsidR="007916FF">
        <w:t>.1 ASSUMPTIONS</w:t>
      </w:r>
      <w:bookmarkEnd w:id="20"/>
    </w:p>
    <w:p w14:paraId="47A1B357" w14:textId="77777777" w:rsidR="007916FF" w:rsidRDefault="007916FF">
      <w:pPr>
        <w:pStyle w:val="BodyText2"/>
      </w:pPr>
      <w:r>
        <w:t>The following is a list of assumptions:</w:t>
      </w:r>
    </w:p>
    <w:p w14:paraId="2169FEAD" w14:textId="77777777" w:rsidR="007916FF" w:rsidRDefault="007916FF">
      <w:pPr>
        <w:pStyle w:val="BodyText2"/>
        <w:numPr>
          <w:ilvl w:val="0"/>
          <w:numId w:val="19"/>
        </w:numPr>
      </w:pPr>
      <w:r>
        <w:t>Assumption 1</w:t>
      </w:r>
    </w:p>
    <w:p w14:paraId="7A5C062A" w14:textId="77777777" w:rsidR="007916FF" w:rsidRDefault="007916FF">
      <w:pPr>
        <w:pStyle w:val="BodyText2"/>
        <w:numPr>
          <w:ilvl w:val="0"/>
          <w:numId w:val="19"/>
        </w:numPr>
      </w:pPr>
      <w:r>
        <w:t>Assumption 2</w:t>
      </w:r>
    </w:p>
    <w:p w14:paraId="376578DD" w14:textId="77777777" w:rsidR="006B10E5" w:rsidRDefault="006B10E5">
      <w:pPr>
        <w:pStyle w:val="BodyText2"/>
        <w:numPr>
          <w:ilvl w:val="0"/>
          <w:numId w:val="19"/>
        </w:numPr>
      </w:pPr>
      <w:r>
        <w:t>…..</w:t>
      </w:r>
    </w:p>
    <w:p w14:paraId="4ADA76A6" w14:textId="77777777" w:rsidR="007916FF" w:rsidRDefault="007916FF">
      <w:pPr>
        <w:pStyle w:val="BodyText2"/>
      </w:pPr>
    </w:p>
    <w:p w14:paraId="3A069945" w14:textId="77777777" w:rsidR="00EC34A8" w:rsidRDefault="00EC34A8">
      <w:pPr>
        <w:pStyle w:val="BodyText2"/>
      </w:pPr>
    </w:p>
    <w:p w14:paraId="2A32B32D" w14:textId="77777777" w:rsidR="00EC34A8" w:rsidRDefault="00EC34A8">
      <w:pPr>
        <w:pStyle w:val="BodyText2"/>
      </w:pPr>
    </w:p>
    <w:p w14:paraId="76108748" w14:textId="77777777" w:rsidR="006B10E5" w:rsidRDefault="006B10E5">
      <w:pPr>
        <w:pStyle w:val="BodyText2"/>
      </w:pPr>
    </w:p>
    <w:p w14:paraId="7322CF5D" w14:textId="77777777" w:rsidR="006B10E5" w:rsidRDefault="006B10E5">
      <w:pPr>
        <w:pStyle w:val="BodyText2"/>
      </w:pPr>
    </w:p>
    <w:p w14:paraId="197A0684" w14:textId="77777777" w:rsidR="007916FF" w:rsidRDefault="00F44287">
      <w:pPr>
        <w:pStyle w:val="Heading2"/>
      </w:pPr>
      <w:bookmarkStart w:id="21" w:name="_Toc492333759"/>
      <w:r>
        <w:t>5</w:t>
      </w:r>
      <w:r w:rsidR="007916FF">
        <w:t>.2 CONSTRAINTS</w:t>
      </w:r>
      <w:bookmarkEnd w:id="21"/>
    </w:p>
    <w:p w14:paraId="7958C6CC" w14:textId="77777777" w:rsidR="007916FF" w:rsidRDefault="007916FF">
      <w:pPr>
        <w:pStyle w:val="BodyText2"/>
      </w:pPr>
      <w:r>
        <w:t>The following is a list of constraints:</w:t>
      </w:r>
    </w:p>
    <w:p w14:paraId="5DCF7FF0" w14:textId="77777777" w:rsidR="007916FF" w:rsidRDefault="007916FF" w:rsidP="00EC34A8">
      <w:pPr>
        <w:pStyle w:val="BodyText2"/>
        <w:numPr>
          <w:ilvl w:val="0"/>
          <w:numId w:val="19"/>
        </w:numPr>
      </w:pPr>
      <w:r>
        <w:t>Constraint 1</w:t>
      </w:r>
    </w:p>
    <w:p w14:paraId="7C6BEF87" w14:textId="77777777" w:rsidR="007916FF" w:rsidRDefault="007916FF" w:rsidP="00EC34A8">
      <w:pPr>
        <w:pStyle w:val="BodyText2"/>
        <w:numPr>
          <w:ilvl w:val="0"/>
          <w:numId w:val="19"/>
        </w:numPr>
      </w:pPr>
      <w:r>
        <w:t>Constraint 2</w:t>
      </w:r>
    </w:p>
    <w:p w14:paraId="53D109F9" w14:textId="77777777" w:rsidR="007916FF" w:rsidRDefault="006B10E5" w:rsidP="00EC34A8">
      <w:pPr>
        <w:pStyle w:val="BodyText2"/>
        <w:numPr>
          <w:ilvl w:val="0"/>
          <w:numId w:val="19"/>
        </w:numPr>
      </w:pPr>
      <w:r>
        <w:t>……</w:t>
      </w:r>
    </w:p>
    <w:p w14:paraId="15788015" w14:textId="77777777" w:rsidR="007916FF" w:rsidRDefault="007916FF">
      <w:pPr>
        <w:pStyle w:val="BodyText2"/>
        <w:keepNext/>
        <w:keepLines/>
      </w:pPr>
    </w:p>
    <w:p w14:paraId="4AD66B50" w14:textId="77777777" w:rsidR="007916FF" w:rsidRDefault="007916FF">
      <w:pPr>
        <w:pStyle w:val="BodyText2"/>
      </w:pPr>
    </w:p>
    <w:p w14:paraId="1EDFB30E" w14:textId="77777777" w:rsidR="00EC34A8" w:rsidRDefault="00EC34A8">
      <w:pPr>
        <w:pStyle w:val="BodyText2"/>
      </w:pPr>
    </w:p>
    <w:p w14:paraId="06E4F582" w14:textId="77777777" w:rsidR="007916FF" w:rsidRDefault="007916FF">
      <w:pPr>
        <w:pStyle w:val="BodyText2"/>
      </w:pPr>
    </w:p>
    <w:p w14:paraId="18AB3267" w14:textId="77777777" w:rsidR="007916FF" w:rsidRDefault="00F44287" w:rsidP="0064341F">
      <w:pPr>
        <w:pStyle w:val="Heading1"/>
      </w:pPr>
      <w:bookmarkStart w:id="22" w:name="_Toc492333760"/>
      <w:r>
        <w:lastRenderedPageBreak/>
        <w:t>6</w:t>
      </w:r>
      <w:r w:rsidR="007916FF">
        <w:t xml:space="preserve">.  </w:t>
      </w:r>
      <w:bookmarkStart w:id="23" w:name="_Toc469714138"/>
      <w:r w:rsidR="00853D0F">
        <w:t xml:space="preserve">Project </w:t>
      </w:r>
      <w:r w:rsidR="001D0760">
        <w:t>Tasks, S</w:t>
      </w:r>
      <w:r w:rsidR="007916FF">
        <w:t>chedule</w:t>
      </w:r>
      <w:bookmarkEnd w:id="23"/>
      <w:r w:rsidR="001D0760">
        <w:t xml:space="preserve"> and Cost</w:t>
      </w:r>
      <w:bookmarkEnd w:id="22"/>
    </w:p>
    <w:p w14:paraId="7AB95967" w14:textId="77777777" w:rsidR="007916FF" w:rsidRDefault="007916FF">
      <w:pPr>
        <w:pStyle w:val="BodyText1"/>
        <w:rPr>
          <w:sz w:val="24"/>
          <w:u w:val="single"/>
        </w:rPr>
      </w:pPr>
    </w:p>
    <w:p w14:paraId="33A7C944" w14:textId="77777777" w:rsidR="001D0760" w:rsidRDefault="00711A1A" w:rsidP="00711A1A">
      <w:pPr>
        <w:pStyle w:val="BodyText1"/>
      </w:pPr>
      <w:r>
        <w:t>{</w:t>
      </w:r>
      <w:r w:rsidR="00F37CAC">
        <w:t>L</w:t>
      </w:r>
      <w:r w:rsidR="001D0760">
        <w:t>ist a breakdown of your task</w:t>
      </w:r>
      <w:r w:rsidR="00F37CAC">
        <w:t>s</w:t>
      </w:r>
      <w:r w:rsidR="001D0760">
        <w:t>, estimated schedule and potential cost</w:t>
      </w:r>
      <w:r w:rsidR="00F37CAC">
        <w:t xml:space="preserve"> and profit on the project you are managing</w:t>
      </w:r>
      <w:r w:rsidR="001D0760">
        <w:t xml:space="preserve">. </w:t>
      </w:r>
      <w:r w:rsidR="00F37CAC">
        <w:t xml:space="preserve">You can use a table format. </w:t>
      </w:r>
      <w:r w:rsidR="001D0760">
        <w:t>Please keep the following points in mind when setting up you Project:</w:t>
      </w:r>
    </w:p>
    <w:p w14:paraId="46E1117D" w14:textId="77777777" w:rsidR="001D0760" w:rsidRDefault="001D0760" w:rsidP="001D0760">
      <w:pPr>
        <w:pStyle w:val="BodyText1"/>
        <w:numPr>
          <w:ilvl w:val="0"/>
          <w:numId w:val="20"/>
        </w:numPr>
      </w:pPr>
      <w:r>
        <w:t>Assume the proj</w:t>
      </w:r>
      <w:r w:rsidR="006B10E5">
        <w:t>ect</w:t>
      </w:r>
      <w:r>
        <w:t xml:space="preserve"> start date is </w:t>
      </w:r>
      <w:r w:rsidR="00F37CAC">
        <w:t xml:space="preserve">Sept. 10, </w:t>
      </w:r>
      <w:r w:rsidR="00C61B22">
        <w:t>2018</w:t>
      </w:r>
    </w:p>
    <w:p w14:paraId="4368D5CE" w14:textId="77777777" w:rsidR="001D0760" w:rsidRDefault="001D0760" w:rsidP="001D0760">
      <w:pPr>
        <w:pStyle w:val="BodyText1"/>
        <w:numPr>
          <w:ilvl w:val="0"/>
          <w:numId w:val="20"/>
        </w:numPr>
      </w:pPr>
      <w:r>
        <w:t xml:space="preserve">Project must </w:t>
      </w:r>
      <w:r w:rsidR="006B10E5">
        <w:t>be</w:t>
      </w:r>
      <w:r>
        <w:t xml:space="preserve"> delivered before </w:t>
      </w:r>
      <w:r w:rsidR="00F37CAC">
        <w:t xml:space="preserve">Dec. 10, </w:t>
      </w:r>
      <w:r w:rsidR="00C61B22">
        <w:t>2018</w:t>
      </w:r>
    </w:p>
    <w:p w14:paraId="27DF212B" w14:textId="77777777" w:rsidR="001D0760" w:rsidRDefault="001D0760" w:rsidP="001D0760">
      <w:pPr>
        <w:pStyle w:val="BodyText1"/>
        <w:numPr>
          <w:ilvl w:val="0"/>
          <w:numId w:val="20"/>
        </w:numPr>
      </w:pPr>
      <w:r>
        <w:t xml:space="preserve">You have 5 developers in your team that you can use in any capacity, so in total there are 6 members, you the project </w:t>
      </w:r>
      <w:proofErr w:type="spellStart"/>
      <w:r>
        <w:t>manger</w:t>
      </w:r>
      <w:proofErr w:type="spellEnd"/>
      <w:r>
        <w:t xml:space="preserve"> </w:t>
      </w:r>
      <w:proofErr w:type="gramStart"/>
      <w:r>
        <w:t>and  5</w:t>
      </w:r>
      <w:proofErr w:type="gramEnd"/>
      <w:r>
        <w:t xml:space="preserve"> resources</w:t>
      </w:r>
    </w:p>
    <w:p w14:paraId="36084696" w14:textId="77777777" w:rsidR="001D0760" w:rsidRDefault="001D0760" w:rsidP="001D0760">
      <w:pPr>
        <w:pStyle w:val="BodyText1"/>
        <w:numPr>
          <w:ilvl w:val="0"/>
          <w:numId w:val="20"/>
        </w:numPr>
      </w:pPr>
      <w:r>
        <w:t xml:space="preserve">Please add appropriate hardware/software cost as you need for your project (e.g. servers, databases, etc.). Search the web to find reasonable prices for your required items. Assume, each resource will cost you $50/hour; your salary is $100/hour, and 50% extra surge for health insurance, building and utility cost, </w:t>
      </w:r>
      <w:proofErr w:type="gramStart"/>
      <w:r>
        <w:t>etc.</w:t>
      </w:r>
      <w:r w:rsidR="009771A8">
        <w:t>.</w:t>
      </w:r>
      <w:proofErr w:type="gramEnd"/>
      <w:r w:rsidR="009771A8">
        <w:t xml:space="preserve"> You also need to have at least 50% profit margin in this project (e.g. if it costed you $200K to develop, charge the customer $300k)</w:t>
      </w:r>
    </w:p>
    <w:p w14:paraId="7688CBC5" w14:textId="77777777" w:rsidR="001D0760" w:rsidRDefault="001D0760" w:rsidP="006B10E5">
      <w:pPr>
        <w:pStyle w:val="BodyText1"/>
        <w:numPr>
          <w:ilvl w:val="0"/>
          <w:numId w:val="20"/>
        </w:numPr>
      </w:pPr>
      <w:r>
        <w:t>Feel free to make reasonable assumption</w:t>
      </w:r>
      <w:r w:rsidR="009771A8">
        <w:t>s</w:t>
      </w:r>
      <w:r>
        <w:t xml:space="preserve"> when putting this project together, remember you are the manager, </w:t>
      </w:r>
      <w:r w:rsidR="00F37CAC">
        <w:t>ask for you need</w:t>
      </w:r>
      <w:r>
        <w:t>.</w:t>
      </w:r>
    </w:p>
    <w:p w14:paraId="78FE3841" w14:textId="77777777" w:rsidR="00853D0F" w:rsidRDefault="00853D0F" w:rsidP="00711A1A">
      <w:pPr>
        <w:pStyle w:val="BodyText1"/>
      </w:pPr>
    </w:p>
    <w:p w14:paraId="4BC100D6" w14:textId="77777777" w:rsidR="00F37CAC" w:rsidRDefault="00F37CAC" w:rsidP="00853D0F">
      <w:pPr>
        <w:pStyle w:val="BodyText1"/>
      </w:pPr>
      <w:r w:rsidRPr="00F37CAC">
        <w:rPr>
          <w:b/>
          <w:i/>
        </w:rPr>
        <w:t>In the later deliverables, you will be asked to use “Microsoft Project plan” to come up with a more detailed and accurate planning. For now, this is just a rough estimate using your untrained assumption that will be used later too compare with the “Microsoft Project plan” results</w:t>
      </w:r>
      <w:r>
        <w:t>.}</w:t>
      </w:r>
    </w:p>
    <w:p w14:paraId="4649E8E2" w14:textId="77777777" w:rsidR="00F37CAC" w:rsidRDefault="00F37CAC" w:rsidP="00853D0F">
      <w:pPr>
        <w:pStyle w:val="BodyText1"/>
      </w:pPr>
    </w:p>
    <w:p w14:paraId="1C780975" w14:textId="77777777" w:rsidR="00566191" w:rsidRDefault="00566191" w:rsidP="00853D0F">
      <w:pPr>
        <w:pStyle w:val="BodyText1"/>
      </w:pPr>
    </w:p>
    <w:p w14:paraId="440FA1CC" w14:textId="77777777" w:rsidR="0064341F" w:rsidRDefault="0064341F" w:rsidP="00853D0F">
      <w:pPr>
        <w:pStyle w:val="BodyText1"/>
      </w:pPr>
    </w:p>
    <w:p w14:paraId="26BEF636" w14:textId="77777777" w:rsidR="0064341F" w:rsidRDefault="0064341F" w:rsidP="0064341F">
      <w:pPr>
        <w:pStyle w:val="Heading1"/>
      </w:pPr>
      <w:bookmarkStart w:id="24" w:name="_Toc492333761"/>
      <w:r>
        <w:lastRenderedPageBreak/>
        <w:t>7.  Conclusion and Recommendations</w:t>
      </w:r>
      <w:bookmarkEnd w:id="24"/>
    </w:p>
    <w:p w14:paraId="06F84D10" w14:textId="77777777" w:rsidR="0064341F" w:rsidRDefault="0064341F" w:rsidP="0064341F">
      <w:pPr>
        <w:pStyle w:val="BodyText1"/>
        <w:rPr>
          <w:sz w:val="24"/>
          <w:u w:val="single"/>
        </w:rPr>
      </w:pPr>
    </w:p>
    <w:p w14:paraId="7EB11150" w14:textId="77777777" w:rsidR="0064341F" w:rsidRDefault="00711A1A" w:rsidP="00711A1A">
      <w:pPr>
        <w:pStyle w:val="BodyText1"/>
      </w:pPr>
      <w:r>
        <w:t>{</w:t>
      </w:r>
      <w:r w:rsidR="0064341F">
        <w:t>A brief recap of the project highlighting risks</w:t>
      </w:r>
      <w:r>
        <w:t xml:space="preserve">, </w:t>
      </w:r>
      <w:r w:rsidR="0064341F">
        <w:t>benefits and your recommendations</w:t>
      </w:r>
      <w:r>
        <w:t>…}</w:t>
      </w:r>
    </w:p>
    <w:p w14:paraId="69F2143C" w14:textId="77777777" w:rsidR="00711A1A" w:rsidRDefault="00711A1A" w:rsidP="00711A1A">
      <w:pPr>
        <w:pStyle w:val="BodyText1"/>
      </w:pPr>
    </w:p>
    <w:p w14:paraId="06FF2A7A" w14:textId="77777777" w:rsidR="007916FF" w:rsidRDefault="007916FF">
      <w:pPr>
        <w:pStyle w:val="Heading1"/>
      </w:pPr>
      <w:bookmarkStart w:id="25" w:name="_Toc492333762"/>
      <w:r>
        <w:lastRenderedPageBreak/>
        <w:t>Appendices</w:t>
      </w:r>
      <w:bookmarkEnd w:id="25"/>
    </w:p>
    <w:p w14:paraId="060D3449" w14:textId="77777777" w:rsidR="007916FF" w:rsidRDefault="007916FF">
      <w:pPr>
        <w:pStyle w:val="heading1underline"/>
        <w:rPr>
          <w:u w:val="none"/>
        </w:rPr>
      </w:pPr>
    </w:p>
    <w:p w14:paraId="439B7D35" w14:textId="77777777" w:rsidR="007916FF" w:rsidRPr="00711A1A" w:rsidRDefault="007916FF">
      <w:pPr>
        <w:pStyle w:val="heading1underline"/>
        <w:rPr>
          <w:sz w:val="20"/>
          <w:u w:val="none"/>
        </w:rPr>
      </w:pPr>
      <w:r w:rsidRPr="00711A1A">
        <w:rPr>
          <w:sz w:val="20"/>
          <w:u w:val="none"/>
        </w:rPr>
        <w:t>Additional documents or references, if any (Optional)</w:t>
      </w:r>
      <w:r w:rsidR="006B10E5">
        <w:rPr>
          <w:sz w:val="20"/>
          <w:u w:val="none"/>
        </w:rPr>
        <w:t xml:space="preserve"> such as screen shots, web references, </w:t>
      </w:r>
      <w:r w:rsidR="00EE592B">
        <w:rPr>
          <w:sz w:val="20"/>
          <w:u w:val="none"/>
        </w:rPr>
        <w:t xml:space="preserve">hardware details and specifications, </w:t>
      </w:r>
      <w:r w:rsidR="006B10E5">
        <w:rPr>
          <w:sz w:val="20"/>
          <w:u w:val="none"/>
        </w:rPr>
        <w:t>etc.</w:t>
      </w:r>
    </w:p>
    <w:p w14:paraId="3F1F25EF" w14:textId="77777777" w:rsidR="007916FF" w:rsidRDefault="007916FF">
      <w:pPr>
        <w:pStyle w:val="BodyText2"/>
      </w:pPr>
    </w:p>
    <w:sectPr w:rsidR="007916FF" w:rsidSect="00AF5049">
      <w:headerReference w:type="default" r:id="rId1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DDD48" w14:textId="77777777" w:rsidR="00A932E1" w:rsidRDefault="00A932E1">
      <w:r>
        <w:separator/>
      </w:r>
    </w:p>
  </w:endnote>
  <w:endnote w:type="continuationSeparator" w:id="0">
    <w:p w14:paraId="69EF8507" w14:textId="77777777" w:rsidR="00A932E1" w:rsidRDefault="00A9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258C" w14:textId="77777777" w:rsidR="007916FF" w:rsidRDefault="00AF504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16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63CE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AC32D2" w14:textId="77777777" w:rsidR="007916FF" w:rsidRDefault="007916FF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930F7" w14:textId="77777777" w:rsidR="007916FF" w:rsidRDefault="007916FF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19CC" w14:textId="77777777" w:rsidR="007916FF" w:rsidRDefault="007916FF">
    <w:pPr>
      <w:pStyle w:val="Footer"/>
      <w:jc w:val="center"/>
    </w:pPr>
    <w:r>
      <w:tab/>
    </w:r>
    <w:r w:rsidR="00AF5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5049">
      <w:rPr>
        <w:rStyle w:val="PageNumber"/>
      </w:rPr>
      <w:fldChar w:fldCharType="separate"/>
    </w:r>
    <w:r w:rsidR="00C61B22">
      <w:rPr>
        <w:rStyle w:val="PageNumber"/>
        <w:noProof/>
      </w:rPr>
      <w:t>i</w:t>
    </w:r>
    <w:r w:rsidR="00AF50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E368B" w14:textId="77777777" w:rsidR="00A932E1" w:rsidRDefault="00A932E1">
      <w:r>
        <w:separator/>
      </w:r>
    </w:p>
  </w:footnote>
  <w:footnote w:type="continuationSeparator" w:id="0">
    <w:p w14:paraId="722FCA21" w14:textId="77777777" w:rsidR="00A932E1" w:rsidRDefault="00A93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D9E6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  <w:p w14:paraId="4F93111D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2"/>
  </w:num>
  <w:num w:numId="18">
    <w:abstractNumId w:val="1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1D"/>
    <w:rsid w:val="000B11C5"/>
    <w:rsid w:val="0014361D"/>
    <w:rsid w:val="001C605C"/>
    <w:rsid w:val="001D0760"/>
    <w:rsid w:val="001F4856"/>
    <w:rsid w:val="0030569F"/>
    <w:rsid w:val="00313ADF"/>
    <w:rsid w:val="003E444A"/>
    <w:rsid w:val="003F5BF0"/>
    <w:rsid w:val="004273A9"/>
    <w:rsid w:val="004322F2"/>
    <w:rsid w:val="004B6BCE"/>
    <w:rsid w:val="004D457E"/>
    <w:rsid w:val="004E1FBF"/>
    <w:rsid w:val="004E63CE"/>
    <w:rsid w:val="00520080"/>
    <w:rsid w:val="00566191"/>
    <w:rsid w:val="0064341F"/>
    <w:rsid w:val="006B10E5"/>
    <w:rsid w:val="006C2839"/>
    <w:rsid w:val="00711A1A"/>
    <w:rsid w:val="007916FF"/>
    <w:rsid w:val="00836AF4"/>
    <w:rsid w:val="00853D0F"/>
    <w:rsid w:val="009771A8"/>
    <w:rsid w:val="009B5E50"/>
    <w:rsid w:val="009B5FE8"/>
    <w:rsid w:val="009C27FB"/>
    <w:rsid w:val="00A35E66"/>
    <w:rsid w:val="00A932E1"/>
    <w:rsid w:val="00AF4CCD"/>
    <w:rsid w:val="00AF5049"/>
    <w:rsid w:val="00B61F40"/>
    <w:rsid w:val="00C61B22"/>
    <w:rsid w:val="00E12433"/>
    <w:rsid w:val="00E92862"/>
    <w:rsid w:val="00EB3264"/>
    <w:rsid w:val="00EC34A8"/>
    <w:rsid w:val="00EE592B"/>
    <w:rsid w:val="00F37CAC"/>
    <w:rsid w:val="00F44287"/>
    <w:rsid w:val="00F620B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A5D5C"/>
  <w15:docId w15:val="{A6C12269-475A-40B0-8242-C305F38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0</TotalTime>
  <Pages>11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5375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Rodrigo Augusto</cp:lastModifiedBy>
  <cp:revision>2</cp:revision>
  <cp:lastPrinted>2003-01-21T21:26:00Z</cp:lastPrinted>
  <dcterms:created xsi:type="dcterms:W3CDTF">2019-09-02T17:02:00Z</dcterms:created>
  <dcterms:modified xsi:type="dcterms:W3CDTF">2019-09-02T17:02:00Z</dcterms:modified>
</cp:coreProperties>
</file>